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0C" w:rsidRDefault="00060C0C">
      <w:r>
        <w:rPr>
          <w:noProof/>
        </w:rPr>
        <w:drawing>
          <wp:inline distT="0" distB="0" distL="0" distR="0" wp14:anchorId="5B45F8B3" wp14:editId="3F329FDD">
            <wp:extent cx="5943600" cy="162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0C" w:rsidRDefault="00060C0C" w:rsidP="00060C0C"/>
    <w:p w:rsidR="00060C0C" w:rsidRDefault="00060C0C" w:rsidP="00060C0C">
      <w:pPr>
        <w:autoSpaceDE w:val="0"/>
        <w:autoSpaceDN w:val="0"/>
        <w:adjustRightInd w:val="0"/>
        <w:spacing w:after="0" w:line="240" w:lineRule="auto"/>
        <w:jc w:val="center"/>
        <w:rPr>
          <w:rFonts w:ascii="Skycoin-Bold" w:hAnsi="Skycoin-Bold" w:cs="Skycoin-Bold"/>
          <w:b/>
          <w:bCs/>
          <w:color w:val="0073FF"/>
          <w:sz w:val="70"/>
          <w:szCs w:val="70"/>
        </w:rPr>
      </w:pPr>
      <w:r>
        <w:rPr>
          <w:rFonts w:ascii="Skycoin-Bold" w:hAnsi="Skycoin-Bold" w:cs="Skycoin-Bold"/>
          <w:b/>
          <w:bCs/>
          <w:color w:val="0073FF"/>
          <w:sz w:val="70"/>
          <w:szCs w:val="70"/>
        </w:rPr>
        <w:t xml:space="preserve">User Manual Version </w:t>
      </w:r>
      <w:r w:rsidR="004825F0">
        <w:rPr>
          <w:rFonts w:ascii="Skycoin-Bold" w:hAnsi="Skycoin-Bold" w:cs="Skycoin-Bold"/>
          <w:b/>
          <w:bCs/>
          <w:color w:val="0073FF"/>
          <w:sz w:val="70"/>
          <w:szCs w:val="70"/>
        </w:rPr>
        <w:t>[</w:t>
      </w:r>
      <w:r w:rsidR="0059137B">
        <w:rPr>
          <w:rFonts w:ascii="Skycoin-Bold" w:hAnsi="Skycoin-Bold" w:cs="Skycoin-Bold"/>
          <w:b/>
          <w:bCs/>
          <w:color w:val="0073FF"/>
          <w:sz w:val="70"/>
          <w:szCs w:val="70"/>
        </w:rPr>
        <w:t>1.0</w:t>
      </w:r>
      <w:bookmarkStart w:id="0" w:name="_GoBack"/>
      <w:bookmarkEnd w:id="0"/>
      <w:r w:rsidR="004825F0">
        <w:rPr>
          <w:rFonts w:ascii="Skycoin-Bold" w:hAnsi="Skycoin-Bold" w:cs="Skycoin-Bold"/>
          <w:b/>
          <w:bCs/>
          <w:color w:val="0073FF"/>
          <w:sz w:val="70"/>
          <w:szCs w:val="70"/>
        </w:rPr>
        <w:t>]</w:t>
      </w:r>
    </w:p>
    <w:p w:rsidR="006A5A9A" w:rsidRDefault="006A5A9A" w:rsidP="00060C0C">
      <w:pPr>
        <w:jc w:val="center"/>
      </w:pPr>
    </w:p>
    <w:p w:rsidR="009466F0" w:rsidRDefault="009466F0" w:rsidP="00060C0C">
      <w:pPr>
        <w:jc w:val="center"/>
      </w:pPr>
      <w:r>
        <w:rPr>
          <w:noProof/>
        </w:rPr>
        <w:drawing>
          <wp:inline distT="0" distB="0" distL="0" distR="0" wp14:anchorId="05015532" wp14:editId="2ED36C9A">
            <wp:extent cx="6515100" cy="1955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568" cy="19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F0" w:rsidRPr="009466F0" w:rsidRDefault="009466F0" w:rsidP="009466F0"/>
    <w:p w:rsidR="009466F0" w:rsidRPr="009466F0" w:rsidRDefault="009466F0" w:rsidP="009466F0"/>
    <w:p w:rsidR="009466F0" w:rsidRPr="009466F0" w:rsidRDefault="009466F0" w:rsidP="009466F0"/>
    <w:p w:rsidR="009466F0" w:rsidRPr="009466F0" w:rsidRDefault="009466F0" w:rsidP="009466F0"/>
    <w:p w:rsidR="009466F0" w:rsidRPr="009466F0" w:rsidRDefault="009466F0" w:rsidP="009466F0"/>
    <w:p w:rsidR="009466F0" w:rsidRDefault="009466F0" w:rsidP="009466F0"/>
    <w:p w:rsidR="000D6063" w:rsidRDefault="000D6063" w:rsidP="009466F0"/>
    <w:p w:rsidR="000D6063" w:rsidRDefault="000D6063" w:rsidP="009466F0"/>
    <w:p w:rsidR="000D6063" w:rsidRDefault="000D6063" w:rsidP="009466F0"/>
    <w:sdt>
      <w:sdtPr>
        <w:id w:val="64626031"/>
        <w:placeholder>
          <w:docPart w:val="4CA8E2A8659E42A7B1D7F0D29CF6CD61"/>
        </w:placeholder>
        <w:date w:fullDate="2019-05-08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0D6063" w:rsidRPr="009466F0" w:rsidRDefault="0059137B" w:rsidP="009466F0">
          <w:r>
            <w:t>5/8/2019</w:t>
          </w:r>
        </w:p>
      </w:sdtContent>
    </w:sdt>
    <w:sectPr w:rsidR="000D6063" w:rsidRPr="0094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kycoin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7B"/>
    <w:rsid w:val="00060C0C"/>
    <w:rsid w:val="000D6063"/>
    <w:rsid w:val="004825F0"/>
    <w:rsid w:val="0059137B"/>
    <w:rsid w:val="006A5A9A"/>
    <w:rsid w:val="00886BB0"/>
    <w:rsid w:val="009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45175-0192-4301-A825-ED6B4162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W\Documents\Custom%20Office%20Templates\User%20Manual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A8E2A8659E42A7B1D7F0D29CF6C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FDEC-D17C-49BB-B40C-1C03CAE7BA94}"/>
      </w:docPartPr>
      <w:docPartBody>
        <w:p w:rsidR="00000000" w:rsidRDefault="00D90F5B">
          <w:pPr>
            <w:pStyle w:val="4CA8E2A8659E42A7B1D7F0D29CF6CD61"/>
          </w:pPr>
          <w:r w:rsidRPr="00930873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kycoin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5B"/>
    <w:rsid w:val="00D9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A8E2A8659E42A7B1D7F0D29CF6CD61">
    <w:name w:val="4CA8E2A8659E42A7B1D7F0D29CF6C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Manual Cover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JohnW</dc:creator>
  <cp:keywords/>
  <dc:description/>
  <cp:lastModifiedBy>JohnW</cp:lastModifiedBy>
  <cp:revision>1</cp:revision>
  <dcterms:created xsi:type="dcterms:W3CDTF">2019-05-09T00:10:00Z</dcterms:created>
  <dcterms:modified xsi:type="dcterms:W3CDTF">2019-05-09T00:11:00Z</dcterms:modified>
</cp:coreProperties>
</file>